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366F" w:rsidRDefault="0018366F"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-971439</wp:posOffset>
            </wp:positionH>
            <wp:positionV relativeFrom="paragraph">
              <wp:posOffset>1884568</wp:posOffset>
            </wp:positionV>
            <wp:extent cx="9352280" cy="5584190"/>
            <wp:effectExtent l="0" t="1905" r="0" b="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52280" cy="558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2BB965" wp14:editId="12743F2C">
                <wp:simplePos x="0" y="0"/>
                <wp:positionH relativeFrom="column">
                  <wp:posOffset>3221990</wp:posOffset>
                </wp:positionH>
                <wp:positionV relativeFrom="paragraph">
                  <wp:posOffset>4036695</wp:posOffset>
                </wp:positionV>
                <wp:extent cx="1333500" cy="250190"/>
                <wp:effectExtent l="0" t="0" r="19050" b="1651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366F" w:rsidRPr="00F5118B" w:rsidRDefault="0018366F" w:rsidP="0018366F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SUSPENSION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3.7pt;margin-top:317.85pt;width:105pt;height:19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">
                <v:textbox>
                  <w:txbxContent>
                    <w:p w:rsidR="0018366F" w:rsidRPr="00F5118B" w:rsidRDefault="0018366F" w:rsidP="0018366F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SUSPENSION</w:t>
                      </w:r>
                    </w:p>
                  </w:txbxContent>
                </v:textbox>
              </v:shape>
            </w:pict>
          </mc:Fallback>
        </mc:AlternateContent>
      </w:r>
    </w:p>
    <w:p w:rsidR="0018366F" w:rsidRDefault="001836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D81314" wp14:editId="5A60E7F7">
                <wp:simplePos x="0" y="0"/>
                <wp:positionH relativeFrom="column">
                  <wp:posOffset>3069771</wp:posOffset>
                </wp:positionH>
                <wp:positionV relativeFrom="paragraph">
                  <wp:posOffset>3884567</wp:posOffset>
                </wp:positionV>
                <wp:extent cx="1333500" cy="250190"/>
                <wp:effectExtent l="0" t="0" r="19050" b="1651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366F" w:rsidRPr="00F5118B" w:rsidRDefault="0018366F" w:rsidP="0018366F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STEERING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241.7pt;margin-top:305.85pt;width:105pt;height:19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">
                <v:textbox>
                  <w:txbxContent>
                    <w:p w:rsidR="0018366F" w:rsidRPr="00F5118B" w:rsidRDefault="0018366F" w:rsidP="0018366F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STEERING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52696CC4" wp14:editId="317E7172">
            <wp:simplePos x="0" y="0"/>
            <wp:positionH relativeFrom="column">
              <wp:posOffset>2176871</wp:posOffset>
            </wp:positionH>
            <wp:positionV relativeFrom="paragraph">
              <wp:posOffset>3175</wp:posOffset>
            </wp:positionV>
            <wp:extent cx="2861310" cy="348996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348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AD2FEE0" wp14:editId="6B88B6C2">
            <wp:simplePos x="0" y="0"/>
            <wp:positionH relativeFrom="column">
              <wp:posOffset>1600200</wp:posOffset>
            </wp:positionH>
            <wp:positionV relativeFrom="paragraph">
              <wp:posOffset>4461238</wp:posOffset>
            </wp:positionV>
            <wp:extent cx="4354195" cy="4886960"/>
            <wp:effectExtent l="0" t="0" r="8255" b="889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488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8366F" w:rsidRDefault="001836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2CFDCF" wp14:editId="7911C39D">
                <wp:simplePos x="0" y="0"/>
                <wp:positionH relativeFrom="column">
                  <wp:posOffset>3276600</wp:posOffset>
                </wp:positionH>
                <wp:positionV relativeFrom="paragraph">
                  <wp:posOffset>3999230</wp:posOffset>
                </wp:positionV>
                <wp:extent cx="1333500" cy="250190"/>
                <wp:effectExtent l="0" t="0" r="19050" b="1651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366F" w:rsidRPr="00F5118B" w:rsidRDefault="0018366F" w:rsidP="0018366F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PEDALS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58pt;margin-top:314.9pt;width:105pt;height:19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">
                <v:textbox>
                  <w:txbxContent>
                    <w:p w:rsidR="0018366F" w:rsidRPr="00F5118B" w:rsidRDefault="0018366F" w:rsidP="0018366F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PEDALS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54B4067" wp14:editId="62F2AA86">
            <wp:simplePos x="0" y="0"/>
            <wp:positionH relativeFrom="column">
              <wp:posOffset>1831612</wp:posOffset>
            </wp:positionH>
            <wp:positionV relativeFrom="paragraph">
              <wp:posOffset>113846</wp:posOffset>
            </wp:positionV>
            <wp:extent cx="3840154" cy="3723956"/>
            <wp:effectExtent l="0" t="0" r="8255" b="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154" cy="372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284C14E" wp14:editId="09F89306">
            <wp:simplePos x="0" y="0"/>
            <wp:positionH relativeFrom="column">
              <wp:posOffset>1600200</wp:posOffset>
            </wp:positionH>
            <wp:positionV relativeFrom="paragraph">
              <wp:posOffset>4370070</wp:posOffset>
            </wp:positionV>
            <wp:extent cx="4255135" cy="4328795"/>
            <wp:effectExtent l="0" t="0" r="0" b="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432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65CA8" w:rsidRDefault="00865C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F4BFC8" wp14:editId="696E119A">
                <wp:simplePos x="0" y="0"/>
                <wp:positionH relativeFrom="column">
                  <wp:posOffset>3124200</wp:posOffset>
                </wp:positionH>
                <wp:positionV relativeFrom="paragraph">
                  <wp:posOffset>3972560</wp:posOffset>
                </wp:positionV>
                <wp:extent cx="1333500" cy="250190"/>
                <wp:effectExtent l="0" t="0" r="19050" b="16510"/>
                <wp:wrapNone/>
                <wp:docPr id="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INTAKE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46pt;margin-top:312.8pt;width:105pt;height:19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INTAKE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0FD7176" wp14:editId="45F6AF7B">
            <wp:simplePos x="0" y="0"/>
            <wp:positionH relativeFrom="column">
              <wp:posOffset>1137285</wp:posOffset>
            </wp:positionH>
            <wp:positionV relativeFrom="paragraph">
              <wp:posOffset>4345305</wp:posOffset>
            </wp:positionV>
            <wp:extent cx="5553710" cy="3493135"/>
            <wp:effectExtent l="0" t="0" r="889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3493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3B6E604" wp14:editId="3AA2E33F">
            <wp:simplePos x="0" y="0"/>
            <wp:positionH relativeFrom="column">
              <wp:posOffset>1365885</wp:posOffset>
            </wp:positionH>
            <wp:positionV relativeFrom="paragraph">
              <wp:posOffset>685800</wp:posOffset>
            </wp:positionV>
            <wp:extent cx="5005070" cy="3145790"/>
            <wp:effectExtent l="0" t="0" r="5080" b="0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65CA8" w:rsidRDefault="00865CA8" w:rsidP="00865CA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4AE64CAD" wp14:editId="00185E45">
            <wp:simplePos x="0" y="0"/>
            <wp:positionH relativeFrom="column">
              <wp:posOffset>1284514</wp:posOffset>
            </wp:positionH>
            <wp:positionV relativeFrom="paragraph">
              <wp:posOffset>0</wp:posOffset>
            </wp:positionV>
            <wp:extent cx="4746172" cy="4084838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72" cy="4084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5CA8" w:rsidRDefault="00865CA8" w:rsidP="00865CA8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247D6D" wp14:editId="42ECC0E6">
                <wp:simplePos x="0" y="0"/>
                <wp:positionH relativeFrom="column">
                  <wp:posOffset>2971800</wp:posOffset>
                </wp:positionH>
                <wp:positionV relativeFrom="paragraph">
                  <wp:posOffset>8232321</wp:posOffset>
                </wp:positionV>
                <wp:extent cx="1333500" cy="250190"/>
                <wp:effectExtent l="0" t="0" r="19050" b="16510"/>
                <wp:wrapNone/>
                <wp:docPr id="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FUEL RAIL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234pt;margin-top:648.2pt;width:105pt;height:19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FUEL RAIL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67E7198" wp14:editId="2BD89735">
                <wp:simplePos x="0" y="0"/>
                <wp:positionH relativeFrom="column">
                  <wp:posOffset>2971800</wp:posOffset>
                </wp:positionH>
                <wp:positionV relativeFrom="paragraph">
                  <wp:posOffset>3519624</wp:posOffset>
                </wp:positionV>
                <wp:extent cx="1333500" cy="250190"/>
                <wp:effectExtent l="0" t="0" r="19050" b="1651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FUEL TANK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234pt;margin-top:277.15pt;width:105pt;height:19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FUEL TANK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F2D8E91" wp14:editId="01C32101">
            <wp:simplePos x="0" y="0"/>
            <wp:positionH relativeFrom="column">
              <wp:posOffset>1828800</wp:posOffset>
            </wp:positionH>
            <wp:positionV relativeFrom="paragraph">
              <wp:posOffset>3977640</wp:posOffset>
            </wp:positionV>
            <wp:extent cx="3336925" cy="262890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5D5CC0D" wp14:editId="6601DA67">
            <wp:simplePos x="0" y="0"/>
            <wp:positionH relativeFrom="column">
              <wp:posOffset>1376045</wp:posOffset>
            </wp:positionH>
            <wp:positionV relativeFrom="paragraph">
              <wp:posOffset>6539865</wp:posOffset>
            </wp:positionV>
            <wp:extent cx="4265295" cy="1703070"/>
            <wp:effectExtent l="0" t="0" r="1905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170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65CA8" w:rsidRDefault="00865C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297B71" wp14:editId="71717198">
                <wp:simplePos x="0" y="0"/>
                <wp:positionH relativeFrom="column">
                  <wp:posOffset>2966085</wp:posOffset>
                </wp:positionH>
                <wp:positionV relativeFrom="paragraph">
                  <wp:posOffset>7886065</wp:posOffset>
                </wp:positionV>
                <wp:extent cx="1333500" cy="250190"/>
                <wp:effectExtent l="0" t="0" r="19050" b="1651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BUNG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33.55pt;margin-top:620.95pt;width:105pt;height:19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BUNG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33BD73" wp14:editId="6BF7B4E0">
                <wp:simplePos x="0" y="0"/>
                <wp:positionH relativeFrom="column">
                  <wp:posOffset>2514328</wp:posOffset>
                </wp:positionH>
                <wp:positionV relativeFrom="paragraph">
                  <wp:posOffset>4114800</wp:posOffset>
                </wp:positionV>
                <wp:extent cx="2177143" cy="250190"/>
                <wp:effectExtent l="0" t="0" r="13970" b="1651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143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OUTBOARD SUSPENISON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98pt;margin-top:324pt;width:171.45pt;height:19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OUTBOARD SUSPENISON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8E2D5E3" wp14:editId="51341724">
            <wp:simplePos x="0" y="0"/>
            <wp:positionH relativeFrom="column">
              <wp:posOffset>2196236</wp:posOffset>
            </wp:positionH>
            <wp:positionV relativeFrom="paragraph">
              <wp:posOffset>5722467</wp:posOffset>
            </wp:positionV>
            <wp:extent cx="2890072" cy="2049934"/>
            <wp:effectExtent l="0" t="0" r="5715" b="762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074" cy="204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668AA53" wp14:editId="085B21B9">
            <wp:simplePos x="0" y="0"/>
            <wp:positionH relativeFrom="column">
              <wp:posOffset>0</wp:posOffset>
            </wp:positionH>
            <wp:positionV relativeFrom="paragraph">
              <wp:posOffset>347345</wp:posOffset>
            </wp:positionV>
            <wp:extent cx="7322185" cy="4658995"/>
            <wp:effectExtent l="0" t="0" r="0" b="825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board suspens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F506F9" w:rsidRDefault="00865C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54E536" wp14:editId="3DEA4D9E">
                <wp:simplePos x="0" y="0"/>
                <wp:positionH relativeFrom="column">
                  <wp:posOffset>3086100</wp:posOffset>
                </wp:positionH>
                <wp:positionV relativeFrom="paragraph">
                  <wp:posOffset>4147367</wp:posOffset>
                </wp:positionV>
                <wp:extent cx="1333500" cy="250190"/>
                <wp:effectExtent l="0" t="0" r="19050" b="1651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5CA8" w:rsidRPr="00F5118B" w:rsidRDefault="00865CA8" w:rsidP="00865CA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DIFFERENTIAL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43pt;margin-top:326.55pt;width:105pt;height:19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">
                <v:textbox>
                  <w:txbxContent>
                    <w:p w:rsidR="00865CA8" w:rsidRPr="00F5118B" w:rsidRDefault="00865CA8" w:rsidP="00865CA8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DIFFERENTIAL</w:t>
                      </w:r>
                    </w:p>
                  </w:txbxContent>
                </v:textbox>
              </v:shape>
            </w:pict>
          </mc:Fallback>
        </mc:AlternateContent>
      </w:r>
      <w:r w:rsidRPr="00865CA8">
        <w:drawing>
          <wp:anchor distT="0" distB="0" distL="114300" distR="114300" simplePos="0" relativeHeight="251683840" behindDoc="0" locked="0" layoutInCell="1" allowOverlap="1" wp14:anchorId="45C62E98" wp14:editId="5EF644B3">
            <wp:simplePos x="0" y="0"/>
            <wp:positionH relativeFrom="column">
              <wp:posOffset>1981200</wp:posOffset>
            </wp:positionH>
            <wp:positionV relativeFrom="paragraph">
              <wp:posOffset>838200</wp:posOffset>
            </wp:positionV>
            <wp:extent cx="3657600" cy="3042533"/>
            <wp:effectExtent l="0" t="0" r="0" b="57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42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5CA8">
        <w:drawing>
          <wp:anchor distT="0" distB="0" distL="114300" distR="114300" simplePos="0" relativeHeight="251684864" behindDoc="0" locked="0" layoutInCell="1" allowOverlap="1" wp14:anchorId="28B66BCF" wp14:editId="7952A36F">
            <wp:simplePos x="0" y="0"/>
            <wp:positionH relativeFrom="column">
              <wp:posOffset>952500</wp:posOffset>
            </wp:positionH>
            <wp:positionV relativeFrom="paragraph">
              <wp:posOffset>4152900</wp:posOffset>
            </wp:positionV>
            <wp:extent cx="5943600" cy="3859530"/>
            <wp:effectExtent l="0" t="0" r="0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6F9">
        <w:br w:type="page"/>
      </w:r>
    </w:p>
    <w:p w:rsidR="00F506F9" w:rsidRDefault="00F511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A6D8FE" wp14:editId="59DF681B">
                <wp:simplePos x="0" y="0"/>
                <wp:positionH relativeFrom="column">
                  <wp:posOffset>2742928</wp:posOffset>
                </wp:positionH>
                <wp:positionV relativeFrom="paragraph">
                  <wp:posOffset>8261985</wp:posOffset>
                </wp:positionV>
                <wp:extent cx="1567180" cy="250190"/>
                <wp:effectExtent l="0" t="0" r="13970" b="1651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18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18B" w:rsidRPr="00F5118B" w:rsidRDefault="00F5118B" w:rsidP="00F5118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COOLING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in;margin-top:650.55pt;width:123.4pt;height:19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">
                <v:textbox>
                  <w:txbxContent>
                    <w:p w:rsidR="00F5118B" w:rsidRPr="00F5118B" w:rsidRDefault="00F5118B" w:rsidP="00F5118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COOLING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2007DB8" wp14:editId="57E3BBC2">
                <wp:simplePos x="228600" y="22860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942114" cy="6738257"/>
                <wp:effectExtent l="0" t="0" r="0" b="571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2114" cy="6738257"/>
                          <a:chOff x="0" y="0"/>
                          <a:chExt cx="4942114" cy="6738257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0"/>
                            <a:ext cx="4920343" cy="36902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114" cy="3037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0;margin-top:0;width:389.15pt;height:530.55pt;z-index:251673600;mso-position-horizontal:center;mso-position-horizontal-relative:margin;mso-position-vertical:center;mso-position-vertical-relative:margin" coordsize="49421,67382" o:gfxdata="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NvcmV5IE11bmsA&#10;AAAFkAMAAgAAABQAABCkkAQAAgAAABQAABC4kpEAAgAAAAMyMQAAkpIAAgAAAAMyMQAA6hwABwAA&#10;CAwAAAiYAAAAABzqAAAA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PD94cGFja2V0IGVuZD0ndyc/Pv/bAEMABwUFBgUEBwYFBggHBwgKEQsKCQkKFQ8QDBEYFRoZ&#10;GBUYFxseJyEbHSUdFxgiLiIlKCkrLCsaIC8zLyoyJyorKv/bAEMBBwgICgkKFAsLFCocGBwqKioq&#10;KioqKioqKioqKioqKioqKioqKioqKioqKioqKioqKioqKioqKioqKioqKioqKv/AABEIAcIC2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top:30480;width:49203;height:36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xB4rDAAAA2wAAAA8AAABkcnMvZG93bnJldi54bWxEj09rwzAMxe+FfQejwW6tsw3aktYtpTAo&#10;O61/2K4iVpPQWDa2l2TffjoUepN4T+/9tN6OrlM9xdR6NvA6K0ARV962XBu4nD+mS1ApI1vsPJOB&#10;P0qw3TxN1lhaP/CR+lOulYRwKtFAk3MotU5VQw7TzAdi0a4+OsyyxlrbiIOEu06/FcVcO2xZGhoM&#10;tG+oup1+nYHifT98h/ZrEUf8/OntYnkOh8qYl+dxtwKVacwP8/36YAVf6OUXGUBv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TEHisMAAADbAAAADwAAAAAAAAAAAAAAAACf&#10;AgAAZHJzL2Rvd25yZXYueG1sUEsFBgAAAAAEAAQA9wAAAI8DAAAAAA==&#10;">
                  <v:imagedata r:id="rId22" o:title=""/>
                  <v:path arrowok="t"/>
                </v:shape>
                <v:shape id="Picture 9" o:spid="_x0000_s1028" type="#_x0000_t75" style="position:absolute;width:49421;height:30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XFcXEAAAA2gAAAA8AAABkcnMvZG93bnJldi54bWxEj09rwkAUxO9Cv8PyCr3ppiWKja5SSos9&#10;CGLsxdsj+5oNzb5Ns5s//fauIHgcZuY3zHo72lr01PrKsYLnWQKCuHC64lLB9+lzugThA7LG2jEp&#10;+CcP283DZI2ZdgMfqc9DKSKEfYYKTAhNJqUvDFn0M9cQR+/HtRZDlG0pdYtDhNtaviTJQlqsOC4Y&#10;bOjdUPGbd1ZBepx//BX73Xx3lpinp06bwzIo9fQ4vq1ABBrDPXxrf2kFr3C9Em+A3F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WXFcXEAAAA2gAAAA8AAAAAAAAAAAAAAAAA&#10;nwIAAGRycy9kb3ducmV2LnhtbFBLBQYAAAAABAAEAPcAAACQAwAAAAA=&#10;">
                  <v:imagedata r:id="rId23" o:title=""/>
                  <v:path arrowok="t"/>
                </v:shape>
                <w10:wrap type="square" anchorx="margin" anchory="margin"/>
              </v:group>
            </w:pict>
          </mc:Fallback>
        </mc:AlternateContent>
      </w:r>
      <w:r>
        <w:br w:type="page"/>
      </w:r>
      <w:r w:rsidR="00F506F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35C2AF" wp14:editId="347A5D29">
                <wp:simplePos x="0" y="0"/>
                <wp:positionH relativeFrom="column">
                  <wp:posOffset>3222171</wp:posOffset>
                </wp:positionH>
                <wp:positionV relativeFrom="paragraph">
                  <wp:posOffset>4343037</wp:posOffset>
                </wp:positionV>
                <wp:extent cx="914400" cy="250190"/>
                <wp:effectExtent l="0" t="0" r="19050" b="1651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06F9" w:rsidRPr="00F5118B" w:rsidRDefault="00F506F9" w:rsidP="00F506F9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CHASSIS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53.7pt;margin-top:341.95pt;width:1in;height:19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">
                <v:textbox>
                  <w:txbxContent>
                    <w:p w:rsidR="00F506F9" w:rsidRPr="00F5118B" w:rsidRDefault="00F506F9" w:rsidP="00F506F9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CHASSIS</w:t>
                      </w:r>
                    </w:p>
                  </w:txbxContent>
                </v:textbox>
              </v:shape>
            </w:pict>
          </mc:Fallback>
        </mc:AlternateContent>
      </w:r>
      <w:r w:rsidR="00F506F9">
        <w:rPr>
          <w:noProof/>
        </w:rPr>
        <w:drawing>
          <wp:anchor distT="0" distB="0" distL="114300" distR="114300" simplePos="0" relativeHeight="251679744" behindDoc="0" locked="0" layoutInCell="1" allowOverlap="1" wp14:anchorId="5F031514" wp14:editId="144C765C">
            <wp:simplePos x="0" y="0"/>
            <wp:positionH relativeFrom="column">
              <wp:posOffset>1336584</wp:posOffset>
            </wp:positionH>
            <wp:positionV relativeFrom="paragraph">
              <wp:posOffset>6890385</wp:posOffset>
            </wp:positionV>
            <wp:extent cx="4572000" cy="1797931"/>
            <wp:effectExtent l="0" t="0" r="0" b="0"/>
            <wp:wrapNone/>
            <wp:docPr id="1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9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6F9">
        <w:rPr>
          <w:noProof/>
        </w:rPr>
        <w:drawing>
          <wp:anchor distT="0" distB="0" distL="114300" distR="114300" simplePos="0" relativeHeight="251678720" behindDoc="0" locked="0" layoutInCell="1" allowOverlap="1" wp14:anchorId="546575F2" wp14:editId="536AAC8A">
            <wp:simplePos x="0" y="0"/>
            <wp:positionH relativeFrom="column">
              <wp:posOffset>1257300</wp:posOffset>
            </wp:positionH>
            <wp:positionV relativeFrom="paragraph">
              <wp:posOffset>4343037</wp:posOffset>
            </wp:positionV>
            <wp:extent cx="4686300" cy="2575214"/>
            <wp:effectExtent l="0" t="0" r="0" b="0"/>
            <wp:wrapNone/>
            <wp:docPr id="1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7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6F9">
        <w:rPr>
          <w:noProof/>
        </w:rPr>
        <w:drawing>
          <wp:anchor distT="0" distB="0" distL="114300" distR="114300" simplePos="0" relativeHeight="251676672" behindDoc="0" locked="0" layoutInCell="1" allowOverlap="1" wp14:anchorId="3E6A0BFD" wp14:editId="055ACB4B">
            <wp:simplePos x="228600" y="228600"/>
            <wp:positionH relativeFrom="margin">
              <wp:align>center</wp:align>
            </wp:positionH>
            <wp:positionV relativeFrom="margin">
              <wp:align>top</wp:align>
            </wp:positionV>
            <wp:extent cx="5943600" cy="4453890"/>
            <wp:effectExtent l="0" t="0" r="0" b="3810"/>
            <wp:wrapNone/>
            <wp:docPr id="14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06F9">
        <w:br w:type="page"/>
      </w:r>
    </w:p>
    <w:p w:rsidR="00F5118B" w:rsidRDefault="00F5118B"/>
    <w:p w:rsidR="00F5118B" w:rsidRDefault="00F5118B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1190B3" wp14:editId="46E8F0F4">
                <wp:simplePos x="0" y="0"/>
                <wp:positionH relativeFrom="column">
                  <wp:posOffset>3085646</wp:posOffset>
                </wp:positionH>
                <wp:positionV relativeFrom="paragraph">
                  <wp:posOffset>8108859</wp:posOffset>
                </wp:positionV>
                <wp:extent cx="1207770" cy="250190"/>
                <wp:effectExtent l="0" t="0" r="11430" b="1651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777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18B" w:rsidRPr="00F5118B" w:rsidRDefault="00F5118B" w:rsidP="00F5118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BRAKE ROTOR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242.95pt;margin-top:638.5pt;width:95.1pt;height:19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">
                <v:textbox>
                  <w:txbxContent>
                    <w:p w:rsidR="00F5118B" w:rsidRPr="00F5118B" w:rsidRDefault="00F5118B" w:rsidP="00F5118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BRAKE ROTOR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2B5DB3" wp14:editId="54B656B2">
                <wp:simplePos x="0" y="0"/>
                <wp:positionH relativeFrom="column">
                  <wp:posOffset>3330575</wp:posOffset>
                </wp:positionH>
                <wp:positionV relativeFrom="paragraph">
                  <wp:posOffset>2590165</wp:posOffset>
                </wp:positionV>
                <wp:extent cx="1208314" cy="250371"/>
                <wp:effectExtent l="0" t="0" r="11430" b="165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314" cy="2503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18B" w:rsidRPr="00F5118B" w:rsidRDefault="00F5118B" w:rsidP="00F5118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F5118B">
                              <w:rPr>
                                <w:sz w:val="24"/>
                                <w:szCs w:val="24"/>
                              </w:rPr>
                              <w:t>ROTOR BOBBIN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62.25pt;margin-top:203.95pt;width:95.15pt;height:19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">
                <v:textbox>
                  <w:txbxContent>
                    <w:p w:rsidR="00F5118B" w:rsidRPr="00F5118B" w:rsidRDefault="00F5118B" w:rsidP="00F5118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F5118B">
                        <w:rPr>
                          <w:sz w:val="24"/>
                          <w:szCs w:val="24"/>
                        </w:rPr>
                        <w:t>ROTOR BOBBIN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228CD1F" wp14:editId="225202AB">
            <wp:simplePos x="0" y="0"/>
            <wp:positionH relativeFrom="margin">
              <wp:posOffset>1362710</wp:posOffset>
            </wp:positionH>
            <wp:positionV relativeFrom="margin">
              <wp:posOffset>3529965</wp:posOffset>
            </wp:positionV>
            <wp:extent cx="4606290" cy="4481830"/>
            <wp:effectExtent l="0" t="0" r="381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ke roto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F3D1CE2" wp14:editId="2689DDE0">
            <wp:simplePos x="0" y="0"/>
            <wp:positionH relativeFrom="column">
              <wp:posOffset>2275205</wp:posOffset>
            </wp:positionH>
            <wp:positionV relativeFrom="paragraph">
              <wp:posOffset>430770</wp:posOffset>
            </wp:positionV>
            <wp:extent cx="2637790" cy="2152015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bbin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C57E5" w:rsidRDefault="008973D6"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7704578" wp14:editId="1925DA13">
                <wp:simplePos x="0" y="0"/>
                <wp:positionH relativeFrom="column">
                  <wp:posOffset>3330575</wp:posOffset>
                </wp:positionH>
                <wp:positionV relativeFrom="paragraph">
                  <wp:posOffset>4560570</wp:posOffset>
                </wp:positionV>
                <wp:extent cx="805180" cy="250190"/>
                <wp:effectExtent l="0" t="0" r="13970" b="1651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18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18B" w:rsidRPr="00F5118B" w:rsidRDefault="00F5118B" w:rsidP="00F5118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BODY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62.25pt;margin-top:359.1pt;width:63.4pt;height:19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">
                <v:textbox>
                  <w:txbxContent>
                    <w:p w:rsidR="00F5118B" w:rsidRPr="00F5118B" w:rsidRDefault="00F5118B" w:rsidP="00F5118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BODY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128E84A" wp14:editId="496449CE">
                <wp:simplePos x="0" y="0"/>
                <wp:positionH relativeFrom="margin">
                  <wp:posOffset>489585</wp:posOffset>
                </wp:positionH>
                <wp:positionV relativeFrom="margin">
                  <wp:posOffset>1664970</wp:posOffset>
                </wp:positionV>
                <wp:extent cx="6355715" cy="5935980"/>
                <wp:effectExtent l="0" t="0" r="6985" b="7620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5715" cy="5935980"/>
                          <a:chOff x="0" y="0"/>
                          <a:chExt cx="6355830" cy="593610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37875"/>
                            <a:ext cx="6355830" cy="2698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9902" y="0"/>
                            <a:ext cx="6130977" cy="3252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" o:spid="_x0000_s1026" style="position:absolute;margin-left:38.55pt;margin-top:131.1pt;width:500.45pt;height:467.4pt;z-index:251661312;mso-position-horizontal-relative:margin;mso-position-vertical-relative:margin" coordsize="63558,5936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">
                <v:shape id="Picture 2" o:spid="_x0000_s1027" type="#_x0000_t75" style="position:absolute;top:32378;width:63558;height:26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ThXPEAAAA2gAAAA8AAABkcnMvZG93bnJldi54bWxEj09rwkAUxO9Cv8PyCl6k2RhFSppVbMEq&#10;SA/xz/01+5oNzb4N2a2m374rCD0OM/MbplgNthUX6n3jWME0SUEQV043XCs4HTdPzyB8QNbYOiYF&#10;v+RhtXwYFZhrd+WSLodQiwhhn6MCE0KXS+krQxZ94jri6H253mKIsq+l7vEa4baVWZoupMWG44LB&#10;jt4MVd+HH6vgY2HCPCud/Hzfr19n2+nkfNyRUuPHYf0CItAQ/sP39k4ryOB2Jd4Auf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BThXPEAAAA2gAAAA8AAAAAAAAAAAAAAAAA&#10;nwIAAGRycy9kb3ducmV2LnhtbFBLBQYAAAAABAAEAPcAAACQAwAAAAA=&#10;">
                  <v:imagedata r:id="rId31" o:title=""/>
                  <v:path arrowok="t"/>
                </v:shape>
                <v:shape id="Picture 1" o:spid="_x0000_s1028" type="#_x0000_t75" style="position:absolute;left:1499;width:61309;height:32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GRdLAAAAA2gAAAA8AAABkcnMvZG93bnJldi54bWxET01rAjEQvRf8D2GE3mrWHopujYsKQsHa&#10;UrXgcdiMm8XNZDdJdfvvG0HoaXi8z5kVvW3EhXyoHSsYjzIQxKXTNVcKDvv10wREiMgaG8ek4JcC&#10;FPPBwwxz7a78RZddrEQK4ZCjAhNjm0sZSkMWw8i1xIk7OW8xJugrqT1eU7ht5HOWvUiLNacGgy2t&#10;DJXn3Y9V4DZtZ9G8999xy93ndHn0Hxun1OOwX7yCiNTHf/Hd/abTfLi9crty/g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0ZF0sAAAADaAAAADwAAAAAAAAAAAAAAAACfAgAA&#10;ZHJzL2Rvd25yZXYueG1sUEsFBgAAAAAEAAQA9wAAAIwDAAAAAA==&#10;">
                  <v:imagedata r:id="rId32" o:title=""/>
                  <v:path arrowok="t"/>
                </v:shape>
                <w10:wrap type="square" anchorx="margin" anchory="margin"/>
              </v:group>
            </w:pict>
          </mc:Fallback>
        </mc:AlternateContent>
      </w:r>
    </w:p>
    <w:sectPr w:rsidR="00DC57E5" w:rsidSect="00F5118B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118B"/>
    <w:rsid w:val="00104B3D"/>
    <w:rsid w:val="0018366F"/>
    <w:rsid w:val="00865CA8"/>
    <w:rsid w:val="008973D6"/>
    <w:rsid w:val="00CF1D36"/>
    <w:rsid w:val="00F506F9"/>
    <w:rsid w:val="00F51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1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11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1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511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11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1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6339AE-E95D-4086-9B30-32282136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3B8C5B40</Template>
  <TotalTime>55</TotalTime>
  <Pages>11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Portland State University</Company>
  <LinksUpToDate>false</LinksUpToDate>
  <CharactersWithSpaces>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Grossi</dc:creator>
  <cp:lastModifiedBy>Alex Grossi</cp:lastModifiedBy>
  <cp:revision>1</cp:revision>
  <dcterms:created xsi:type="dcterms:W3CDTF">2012-03-27T03:20:00Z</dcterms:created>
  <dcterms:modified xsi:type="dcterms:W3CDTF">2012-03-27T04:17:00Z</dcterms:modified>
</cp:coreProperties>
</file>